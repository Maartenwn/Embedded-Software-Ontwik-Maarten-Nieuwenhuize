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"/>
        <w:id w:val="230900255"/>
        <w:placeholder>
          <w:docPart w:val="4DA21F0041D84F00AFD101D328304C7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A92B36" w:rsidRPr="00270D8A" w:rsidRDefault="00270D8A" w:rsidP="00A92B36">
          <w:pPr>
            <w:pStyle w:val="Title"/>
          </w:pPr>
          <w:r w:rsidRPr="00270D8A">
            <w:t>Embedded Software Ontwikkeling</w:t>
          </w:r>
        </w:p>
      </w:sdtContent>
    </w:sdt>
    <w:p w:rsidR="00CE6B8C" w:rsidRPr="00270D8A" w:rsidRDefault="00270D8A" w:rsidP="000F4B41">
      <w:pPr>
        <w:pStyle w:val="Image"/>
      </w:pPr>
      <w:r w:rsidRPr="00270D8A">
        <w:rPr>
          <w:lang w:eastAsia="nl-NL"/>
        </w:rPr>
        <w:drawing>
          <wp:inline distT="0" distB="0" distL="0" distR="0">
            <wp:extent cx="4959936" cy="4190778"/>
            <wp:effectExtent l="0" t="0" r="0" b="635"/>
            <wp:docPr id="1" name="Picture 1" descr="Afbeeldingsresultaat voor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47" cy="421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C6" w:rsidRPr="00270D8A" w:rsidRDefault="00270D8A" w:rsidP="00A92B36">
      <w:pPr>
        <w:pStyle w:val="Subtitle"/>
      </w:pPr>
      <w:r w:rsidRPr="00270D8A">
        <w:t>Avans TI 2.3 A2 v1.0</w:t>
      </w:r>
    </w:p>
    <w:sdt>
      <w:sdtPr>
        <w:tag w:val=""/>
        <w:id w:val="-464980047"/>
        <w:placeholder>
          <w:docPart w:val="CC7713CA0AE9414CAE9A693D3DE98AC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CD35C6" w:rsidRPr="00270D8A" w:rsidRDefault="005060BA" w:rsidP="000576E4">
          <w:pPr>
            <w:pStyle w:val="Author"/>
            <w:spacing w:after="240"/>
          </w:pPr>
          <w:r>
            <w:t>Maarten Nieuwenhuize 2114490</w:t>
          </w:r>
        </w:p>
      </w:sdtContent>
    </w:sdt>
    <w:sdt>
      <w:sdtPr>
        <w:rPr>
          <w:rFonts w:asciiTheme="minorHAnsi" w:eastAsiaTheme="minorHAnsi" w:hAnsiTheme="minorHAnsi" w:cstheme="minorBidi"/>
          <w:kern w:val="0"/>
          <w:sz w:val="22"/>
          <w:szCs w:val="22"/>
        </w:rPr>
        <w:id w:val="1939407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0B76" w:rsidRPr="00270D8A" w:rsidRDefault="00FD0B76" w:rsidP="001A28B5">
          <w:pPr>
            <w:pStyle w:val="TOCHeading"/>
          </w:pPr>
          <w:r w:rsidRPr="00270D8A">
            <w:t>Table of Contents</w:t>
          </w:r>
        </w:p>
        <w:p w:rsidR="007D58C5" w:rsidRDefault="00AA1316">
          <w:pPr>
            <w:pStyle w:val="TOC1"/>
            <w:rPr>
              <w:rFonts w:eastAsiaTheme="minorEastAsia"/>
              <w:color w:val="auto"/>
              <w:lang w:eastAsia="nl-NL"/>
            </w:rPr>
          </w:pPr>
          <w:r w:rsidRPr="00270D8A">
            <w:fldChar w:fldCharType="begin"/>
          </w:r>
          <w:r w:rsidRPr="00270D8A">
            <w:instrText xml:space="preserve"> TOC \o "1-3" \h \z \u </w:instrText>
          </w:r>
          <w:r w:rsidRPr="00270D8A">
            <w:fldChar w:fldCharType="separate"/>
          </w:r>
          <w:hyperlink w:anchor="_Toc505291233" w:history="1">
            <w:r w:rsidR="007D58C5" w:rsidRPr="00D82AE3">
              <w:rPr>
                <w:rStyle w:val="Hyperlink"/>
              </w:rPr>
              <w:t>Les 1</w:t>
            </w:r>
            <w:r w:rsidR="007D58C5">
              <w:rPr>
                <w:webHidden/>
              </w:rPr>
              <w:tab/>
            </w:r>
            <w:r w:rsidR="007D58C5">
              <w:rPr>
                <w:webHidden/>
              </w:rPr>
              <w:fldChar w:fldCharType="begin"/>
            </w:r>
            <w:r w:rsidR="007D58C5">
              <w:rPr>
                <w:webHidden/>
              </w:rPr>
              <w:instrText xml:space="preserve"> PAGEREF _Toc505291233 \h </w:instrText>
            </w:r>
            <w:r w:rsidR="007D58C5">
              <w:rPr>
                <w:webHidden/>
              </w:rPr>
            </w:r>
            <w:r w:rsidR="007D58C5">
              <w:rPr>
                <w:webHidden/>
              </w:rPr>
              <w:fldChar w:fldCharType="separate"/>
            </w:r>
            <w:r w:rsidR="007D58C5">
              <w:rPr>
                <w:webHidden/>
              </w:rPr>
              <w:t>1</w:t>
            </w:r>
            <w:r w:rsidR="007D58C5">
              <w:rPr>
                <w:webHidden/>
              </w:rPr>
              <w:fldChar w:fldCharType="end"/>
            </w:r>
          </w:hyperlink>
        </w:p>
        <w:p w:rsidR="007D58C5" w:rsidRDefault="007D58C5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  <w:lang w:eastAsia="nl-NL"/>
            </w:rPr>
          </w:pPr>
          <w:hyperlink w:anchor="_Toc505291234" w:history="1">
            <w:r w:rsidRPr="00D82AE3">
              <w:rPr>
                <w:rStyle w:val="Hyperlink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8C5" w:rsidRDefault="007D58C5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  <w:lang w:eastAsia="nl-NL"/>
            </w:rPr>
          </w:pPr>
          <w:hyperlink w:anchor="_Toc505291235" w:history="1">
            <w:r w:rsidRPr="00D82AE3">
              <w:rPr>
                <w:rStyle w:val="Hyperlink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8C5" w:rsidRDefault="007D58C5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  <w:lang w:eastAsia="nl-NL"/>
            </w:rPr>
          </w:pPr>
          <w:hyperlink w:anchor="_Toc505291236" w:history="1">
            <w:r w:rsidRPr="00D82AE3">
              <w:rPr>
                <w:rStyle w:val="Hyperlink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8C5" w:rsidRDefault="007D58C5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  <w:lang w:eastAsia="nl-NL"/>
            </w:rPr>
          </w:pPr>
          <w:hyperlink w:anchor="_Toc505291237" w:history="1">
            <w:r w:rsidRPr="00D82AE3">
              <w:rPr>
                <w:rStyle w:val="Hyperlink"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8C5" w:rsidRDefault="007D58C5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  <w:lang w:eastAsia="nl-NL"/>
            </w:rPr>
          </w:pPr>
          <w:hyperlink w:anchor="_Toc505291238" w:history="1">
            <w:r w:rsidRPr="00D82AE3">
              <w:rPr>
                <w:rStyle w:val="Hyperlink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8C5" w:rsidRDefault="007D58C5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  <w:lang w:eastAsia="nl-NL"/>
            </w:rPr>
          </w:pPr>
          <w:hyperlink w:anchor="_Toc505291239" w:history="1">
            <w:r w:rsidRPr="00D82AE3">
              <w:rPr>
                <w:rStyle w:val="Hyperlink"/>
                <w:noProof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8C5" w:rsidRDefault="007D58C5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  <w:lang w:eastAsia="nl-NL"/>
            </w:rPr>
          </w:pPr>
          <w:hyperlink w:anchor="_Toc505291240" w:history="1">
            <w:r w:rsidRPr="00D82AE3">
              <w:rPr>
                <w:rStyle w:val="Hyperlink"/>
                <w:noProof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8C5" w:rsidRDefault="007D58C5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  <w:lang w:eastAsia="nl-NL"/>
            </w:rPr>
          </w:pPr>
          <w:hyperlink w:anchor="_Toc505291241" w:history="1">
            <w:r w:rsidRPr="00D82AE3">
              <w:rPr>
                <w:rStyle w:val="Hyperlink"/>
                <w:noProof/>
                <w:lang w:val="en-US"/>
              </w:rPr>
              <w:t>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8C5" w:rsidRDefault="007D58C5">
          <w:pPr>
            <w:pStyle w:val="TOC2"/>
            <w:tabs>
              <w:tab w:val="right" w:leader="dot" w:pos="10502"/>
            </w:tabs>
            <w:rPr>
              <w:rFonts w:eastAsiaTheme="minorEastAsia"/>
              <w:noProof/>
              <w:lang w:eastAsia="nl-NL"/>
            </w:rPr>
          </w:pPr>
          <w:hyperlink w:anchor="_Toc505291242" w:history="1">
            <w:r w:rsidRPr="00D82AE3">
              <w:rPr>
                <w:rStyle w:val="Hyperlink"/>
                <w:noProof/>
              </w:rPr>
              <w:t>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76" w:rsidRPr="00270D8A" w:rsidRDefault="00AA1316">
          <w:pPr>
            <w:rPr>
              <w:b/>
              <w:bCs/>
              <w:noProof/>
            </w:rPr>
          </w:pPr>
          <w:r w:rsidRPr="00270D8A">
            <w:rPr>
              <w:b/>
              <w:bCs/>
              <w:noProof/>
            </w:rPr>
            <w:fldChar w:fldCharType="end"/>
          </w:r>
        </w:p>
      </w:sdtContent>
    </w:sdt>
    <w:p w:rsidR="00896BA8" w:rsidRPr="00270D8A" w:rsidRDefault="00896BA8">
      <w:pPr>
        <w:sectPr w:rsidR="00896BA8" w:rsidRPr="00270D8A" w:rsidSect="00EE0822">
          <w:pgSz w:w="12240" w:h="15840"/>
          <w:pgMar w:top="1512" w:right="864" w:bottom="1022" w:left="864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270D8A" w:rsidRPr="00270D8A" w:rsidRDefault="00270D8A" w:rsidP="00270D8A">
      <w:pPr>
        <w:pStyle w:val="Heading1"/>
      </w:pPr>
      <w:bookmarkStart w:id="1" w:name="_Toc505291233"/>
      <w:r w:rsidRPr="00270D8A">
        <w:lastRenderedPageBreak/>
        <w:t>Les 1</w:t>
      </w:r>
      <w:bookmarkEnd w:id="1"/>
      <w:r w:rsidRPr="00270D8A">
        <w:t xml:space="preserve"> </w:t>
      </w:r>
    </w:p>
    <w:p w:rsidR="00270D8A" w:rsidRPr="00270D8A" w:rsidRDefault="00270D8A" w:rsidP="00270D8A">
      <w:pPr>
        <w:pStyle w:val="Heading2"/>
        <w:ind w:left="0"/>
        <w:jc w:val="left"/>
      </w:pPr>
      <w:bookmarkStart w:id="2" w:name="_Toc505291234"/>
      <w:r w:rsidRPr="00270D8A">
        <w:t>1.</w:t>
      </w:r>
      <w:bookmarkEnd w:id="2"/>
      <w:r w:rsidRPr="00270D8A">
        <w:t xml:space="preserve"> </w:t>
      </w:r>
    </w:p>
    <w:p w:rsidR="00270D8A" w:rsidRPr="00270D8A" w:rsidRDefault="00270D8A" w:rsidP="00270D8A">
      <w:r w:rsidRPr="00270D8A">
        <w:t xml:space="preserve">Situatie 1: </w:t>
      </w:r>
      <w:r w:rsidRPr="00270D8A">
        <w:drawing>
          <wp:inline distT="0" distB="0" distL="0" distR="0" wp14:anchorId="6D0BEA3C" wp14:editId="44E86146">
            <wp:extent cx="1228896" cy="5811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A" w:rsidRDefault="00270D8A" w:rsidP="00270D8A">
      <w:pPr>
        <w:rPr>
          <w:noProof/>
          <w:lang w:eastAsia="nl-NL"/>
        </w:rPr>
      </w:pPr>
      <w:r w:rsidRPr="00270D8A">
        <w:t>Situatie 2:</w:t>
      </w:r>
      <w:r w:rsidRPr="00270D8A">
        <w:rPr>
          <w:noProof/>
          <w:lang w:eastAsia="nl-NL"/>
        </w:rPr>
        <w:t xml:space="preserve"> </w:t>
      </w:r>
      <w:r w:rsidRPr="00270D8A">
        <w:drawing>
          <wp:inline distT="0" distB="0" distL="0" distR="0" wp14:anchorId="7FFC5B49" wp14:editId="3B286147">
            <wp:extent cx="1228896" cy="58110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A" w:rsidRDefault="00270D8A" w:rsidP="00270D8A">
      <w:pPr>
        <w:rPr>
          <w:noProof/>
          <w:lang w:eastAsia="nl-NL"/>
        </w:rPr>
      </w:pPr>
      <w:r>
        <w:rPr>
          <w:noProof/>
          <w:lang w:eastAsia="nl-NL"/>
        </w:rPr>
        <w:t xml:space="preserve">Situatie 3: </w:t>
      </w:r>
      <w:r w:rsidRPr="00270D8A">
        <w:rPr>
          <w:noProof/>
          <w:lang w:eastAsia="nl-NL"/>
        </w:rPr>
        <w:drawing>
          <wp:inline distT="0" distB="0" distL="0" distR="0" wp14:anchorId="7C9D0F95" wp14:editId="28EFD96A">
            <wp:extent cx="1228896" cy="58110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A" w:rsidRDefault="00270D8A" w:rsidP="00270D8A">
      <w:pPr>
        <w:rPr>
          <w:noProof/>
          <w:lang w:eastAsia="nl-NL"/>
        </w:rPr>
      </w:pPr>
      <w:r>
        <w:rPr>
          <w:noProof/>
          <w:lang w:eastAsia="nl-NL"/>
        </w:rPr>
        <w:t xml:space="preserve">Situatie 4: </w:t>
      </w:r>
      <w:r w:rsidRPr="00270D8A">
        <w:rPr>
          <w:noProof/>
          <w:lang w:eastAsia="nl-NL"/>
        </w:rPr>
        <w:drawing>
          <wp:inline distT="0" distB="0" distL="0" distR="0" wp14:anchorId="5B739386" wp14:editId="4D7320FE">
            <wp:extent cx="1228896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A" w:rsidRDefault="00270D8A" w:rsidP="00270D8A">
      <w:pPr>
        <w:rPr>
          <w:noProof/>
          <w:lang w:eastAsia="nl-NL"/>
        </w:rPr>
      </w:pPr>
      <w:r>
        <w:rPr>
          <w:noProof/>
          <w:lang w:eastAsia="nl-NL"/>
        </w:rPr>
        <w:t xml:space="preserve">Situatie 5: </w:t>
      </w:r>
      <w:r w:rsidRPr="00270D8A">
        <w:rPr>
          <w:noProof/>
          <w:lang w:eastAsia="nl-NL"/>
        </w:rPr>
        <w:drawing>
          <wp:inline distT="0" distB="0" distL="0" distR="0" wp14:anchorId="637BAC0C" wp14:editId="41BFD98F">
            <wp:extent cx="1228896" cy="58110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A" w:rsidRDefault="00270D8A">
      <w:pPr>
        <w:rPr>
          <w:rFonts w:asciiTheme="majorHAnsi" w:eastAsiaTheme="majorEastAsia" w:hAnsiTheme="majorHAnsi" w:cstheme="majorBidi"/>
          <w:sz w:val="44"/>
          <w:szCs w:val="26"/>
        </w:rPr>
      </w:pPr>
      <w:r>
        <w:br w:type="page"/>
      </w:r>
    </w:p>
    <w:p w:rsidR="00270D8A" w:rsidRDefault="00270D8A" w:rsidP="00270D8A">
      <w:pPr>
        <w:pStyle w:val="Heading2"/>
        <w:ind w:left="0"/>
        <w:jc w:val="left"/>
      </w:pPr>
      <w:bookmarkStart w:id="3" w:name="_Toc505291235"/>
      <w:r>
        <w:lastRenderedPageBreak/>
        <w:t>2.</w:t>
      </w:r>
      <w:bookmarkEnd w:id="3"/>
    </w:p>
    <w:p w:rsidR="00270D8A" w:rsidRDefault="00270D8A" w:rsidP="00270D8A">
      <w:r>
        <w:t xml:space="preserve">Situatie 1 : </w:t>
      </w:r>
      <w:r w:rsidRPr="00270D8A">
        <w:drawing>
          <wp:inline distT="0" distB="0" distL="0" distR="0" wp14:anchorId="50CB8CE9" wp14:editId="74815472">
            <wp:extent cx="1333686" cy="1533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A" w:rsidRDefault="00270D8A" w:rsidP="00270D8A">
      <w:r>
        <w:t xml:space="preserve">Situatie 2: </w:t>
      </w:r>
      <w:r w:rsidRPr="00270D8A">
        <w:drawing>
          <wp:inline distT="0" distB="0" distL="0" distR="0" wp14:anchorId="5477B40E" wp14:editId="0FFE013C">
            <wp:extent cx="1333686" cy="1533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A" w:rsidRDefault="00270D8A" w:rsidP="00270D8A">
      <w:r>
        <w:t xml:space="preserve">Situatie 3: </w:t>
      </w:r>
      <w:r w:rsidR="00C912A8" w:rsidRPr="00C912A8">
        <w:drawing>
          <wp:inline distT="0" distB="0" distL="0" distR="0" wp14:anchorId="53DCB270" wp14:editId="54B47D9A">
            <wp:extent cx="1333686" cy="1533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8" w:rsidRDefault="00C912A8" w:rsidP="00270D8A">
      <w:r>
        <w:t xml:space="preserve">Situatie 4: </w:t>
      </w:r>
      <w:r w:rsidRPr="00C912A8">
        <w:drawing>
          <wp:inline distT="0" distB="0" distL="0" distR="0" wp14:anchorId="1BBA63AF" wp14:editId="0F34C449">
            <wp:extent cx="1333686" cy="1533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8" w:rsidRDefault="00C912A8" w:rsidP="00270D8A">
      <w:r>
        <w:lastRenderedPageBreak/>
        <w:t xml:space="preserve">Situatie 5: </w:t>
      </w:r>
      <w:r w:rsidRPr="00C912A8">
        <w:drawing>
          <wp:inline distT="0" distB="0" distL="0" distR="0" wp14:anchorId="6290E3C2" wp14:editId="6E638543">
            <wp:extent cx="1333686" cy="153373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8" w:rsidRDefault="00C912A8" w:rsidP="00270D8A">
      <w:pPr>
        <w:rPr>
          <w:noProof/>
          <w:lang w:eastAsia="nl-NL"/>
        </w:rPr>
      </w:pPr>
      <w:r>
        <w:t>Situatie 6:</w:t>
      </w:r>
      <w:r w:rsidRPr="00C912A8">
        <w:rPr>
          <w:noProof/>
          <w:lang w:eastAsia="nl-NL"/>
        </w:rPr>
        <w:t xml:space="preserve"> </w:t>
      </w:r>
      <w:r w:rsidRPr="00C912A8">
        <w:drawing>
          <wp:inline distT="0" distB="0" distL="0" distR="0" wp14:anchorId="30E906A7" wp14:editId="1654B355">
            <wp:extent cx="1333686" cy="1533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8" w:rsidRDefault="00C912A8" w:rsidP="00C912A8">
      <w:pPr>
        <w:pStyle w:val="Heading2"/>
        <w:ind w:left="0"/>
        <w:jc w:val="left"/>
      </w:pPr>
      <w:bookmarkStart w:id="4" w:name="_Toc505291236"/>
      <w:r>
        <w:t>3.</w:t>
      </w:r>
      <w:bookmarkEnd w:id="4"/>
    </w:p>
    <w:p w:rsidR="00C912A8" w:rsidRDefault="00C912A8" w:rsidP="00C912A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  <w:lang w:eastAsia="nl-NL"/>
        </w:rPr>
        <w:drawing>
          <wp:inline distT="0" distB="0" distL="0" distR="0" wp14:anchorId="0718846A" wp14:editId="19DF4134">
            <wp:extent cx="3533775" cy="1838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Een arrray is alleen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assignable </w:t>
      </w:r>
      <w:r w:rsidR="006068A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als het geinialiseerd wordt. </w:t>
      </w:r>
    </w:p>
    <w:p w:rsidR="00925FBD" w:rsidRDefault="00925FBD">
      <w:pPr>
        <w:rPr>
          <w:rFonts w:asciiTheme="majorHAnsi" w:eastAsiaTheme="majorEastAsia" w:hAnsiTheme="majorHAnsi" w:cstheme="majorBidi"/>
          <w:sz w:val="44"/>
          <w:szCs w:val="26"/>
        </w:rPr>
      </w:pPr>
      <w:r>
        <w:br w:type="page"/>
      </w:r>
    </w:p>
    <w:p w:rsidR="00925FBD" w:rsidRDefault="00925FBD" w:rsidP="006068A0">
      <w:pPr>
        <w:pStyle w:val="Heading2"/>
        <w:ind w:left="0"/>
        <w:jc w:val="left"/>
      </w:pPr>
      <w:bookmarkStart w:id="5" w:name="_Toc505291237"/>
      <w:r>
        <w:lastRenderedPageBreak/>
        <w:t>5</w:t>
      </w:r>
      <w:r w:rsidR="006068A0">
        <w:t>.</w:t>
      </w:r>
      <w:bookmarkEnd w:id="5"/>
    </w:p>
    <w:p w:rsidR="00925FBD" w:rsidRDefault="00925FBD" w:rsidP="00925FBD">
      <w:r>
        <w:t>a.</w:t>
      </w:r>
    </w:p>
    <w:p w:rsidR="006068A0" w:rsidRDefault="00600F9C" w:rsidP="006068A0">
      <w:r>
        <w:rPr>
          <w:noProof/>
          <w:lang w:eastAsia="nl-NL"/>
        </w:rPr>
        <w:drawing>
          <wp:inline distT="0" distB="0" distL="0" distR="0" wp14:anchorId="199F9E49" wp14:editId="4D53C2AF">
            <wp:extent cx="5429250" cy="4200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BD" w:rsidRDefault="00925FBD" w:rsidP="006068A0">
      <w:r>
        <w:lastRenderedPageBreak/>
        <w:t xml:space="preserve">b. </w:t>
      </w:r>
      <w:r>
        <w:rPr>
          <w:noProof/>
          <w:lang w:eastAsia="nl-NL"/>
        </w:rPr>
        <w:drawing>
          <wp:inline distT="0" distB="0" distL="0" distR="0" wp14:anchorId="30D8F665" wp14:editId="2BDB8883">
            <wp:extent cx="5553075" cy="412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BD" w:rsidRDefault="00925FBD" w:rsidP="006068A0">
      <w:r>
        <w:t>Je kan * voor een variable gebruiken als array</w:t>
      </w:r>
    </w:p>
    <w:p w:rsidR="00925FBD" w:rsidRDefault="00925FBD" w:rsidP="00925FBD">
      <w:pPr>
        <w:pStyle w:val="Heading2"/>
        <w:ind w:left="0"/>
        <w:jc w:val="left"/>
      </w:pPr>
      <w:bookmarkStart w:id="6" w:name="_Toc505291238"/>
      <w:r>
        <w:lastRenderedPageBreak/>
        <w:t>6.</w:t>
      </w:r>
      <w:bookmarkEnd w:id="6"/>
    </w:p>
    <w:p w:rsidR="00925FBD" w:rsidRDefault="00606755" w:rsidP="00925FBD">
      <w:r>
        <w:rPr>
          <w:noProof/>
          <w:lang w:eastAsia="nl-NL"/>
        </w:rPr>
        <w:drawing>
          <wp:inline distT="0" distB="0" distL="0" distR="0" wp14:anchorId="73915B1E" wp14:editId="4FCD270F">
            <wp:extent cx="6126480" cy="373443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55" w:rsidRDefault="00606755" w:rsidP="00606755">
      <w:pPr>
        <w:pStyle w:val="Heading2"/>
        <w:ind w:left="0"/>
        <w:jc w:val="left"/>
      </w:pPr>
      <w:bookmarkStart w:id="7" w:name="_Toc505291239"/>
      <w:r>
        <w:lastRenderedPageBreak/>
        <w:t>7.</w:t>
      </w:r>
      <w:bookmarkEnd w:id="7"/>
    </w:p>
    <w:p w:rsidR="00606755" w:rsidRDefault="005E0F88" w:rsidP="00606755">
      <w:r>
        <w:rPr>
          <w:noProof/>
          <w:lang w:eastAsia="nl-NL"/>
        </w:rPr>
        <w:drawing>
          <wp:inline distT="0" distB="0" distL="0" distR="0" wp14:anchorId="55A4E1D4" wp14:editId="1CFBFAA9">
            <wp:extent cx="6126480" cy="3956050"/>
            <wp:effectExtent l="0" t="0" r="762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88" w:rsidRDefault="005E0F88" w:rsidP="005E0F88">
      <w:pPr>
        <w:pStyle w:val="Heading2"/>
        <w:ind w:left="0"/>
        <w:jc w:val="left"/>
      </w:pPr>
      <w:bookmarkStart w:id="8" w:name="_Toc505291240"/>
      <w:r>
        <w:lastRenderedPageBreak/>
        <w:t>8.</w:t>
      </w:r>
      <w:bookmarkEnd w:id="8"/>
    </w:p>
    <w:p w:rsidR="005E0F88" w:rsidRDefault="00871B80" w:rsidP="005E0F8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1C86C48" wp14:editId="2B57561C">
            <wp:extent cx="6126480" cy="682371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0" w:rsidRDefault="00871B80">
      <w:pPr>
        <w:rPr>
          <w:lang w:val="en-US"/>
        </w:rPr>
      </w:pPr>
      <w:r>
        <w:rPr>
          <w:lang w:val="en-US"/>
        </w:rPr>
        <w:br w:type="page"/>
      </w:r>
    </w:p>
    <w:p w:rsidR="00871B80" w:rsidRDefault="00871B80" w:rsidP="00871B80">
      <w:pPr>
        <w:pStyle w:val="Heading2"/>
        <w:ind w:left="0"/>
        <w:jc w:val="left"/>
        <w:rPr>
          <w:lang w:val="en-US"/>
        </w:rPr>
      </w:pPr>
      <w:bookmarkStart w:id="9" w:name="_Toc505291241"/>
      <w:r>
        <w:rPr>
          <w:lang w:val="en-US"/>
        </w:rPr>
        <w:lastRenderedPageBreak/>
        <w:t>9.</w:t>
      </w:r>
      <w:bookmarkEnd w:id="9"/>
    </w:p>
    <w:p w:rsidR="00871B80" w:rsidRPr="00871B80" w:rsidRDefault="009C406A" w:rsidP="007D58C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3263621" wp14:editId="7E2CD01D">
            <wp:extent cx="6126480" cy="4753610"/>
            <wp:effectExtent l="0" t="0" r="762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8" w:rsidRDefault="009C406A" w:rsidP="00270D8A">
      <w:r>
        <w:t xml:space="preserve">Situatie 1:  </w:t>
      </w:r>
      <w:r w:rsidRPr="009C406A">
        <w:drawing>
          <wp:inline distT="0" distB="0" distL="0" distR="0" wp14:anchorId="12EE1D2B" wp14:editId="451467E4">
            <wp:extent cx="1333686" cy="1152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6A" w:rsidRDefault="009C406A" w:rsidP="00270D8A">
      <w:r>
        <w:lastRenderedPageBreak/>
        <w:t>Situatie 2:</w:t>
      </w:r>
      <w:r w:rsidR="007D58C5" w:rsidRPr="007D58C5">
        <w:rPr>
          <w:noProof/>
          <w:lang w:eastAsia="nl-NL"/>
        </w:rPr>
        <w:t xml:space="preserve"> </w:t>
      </w:r>
      <w:r w:rsidR="007D58C5" w:rsidRPr="007D58C5">
        <w:drawing>
          <wp:inline distT="0" distB="0" distL="0" distR="0" wp14:anchorId="3C122EDF" wp14:editId="4B2B9700">
            <wp:extent cx="1333686" cy="267689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406A" w:rsidRDefault="009C406A" w:rsidP="00270D8A">
      <w:r>
        <w:t xml:space="preserve">Situatie 3: </w:t>
      </w:r>
      <w:r w:rsidR="007D58C5" w:rsidRPr="007D58C5">
        <w:drawing>
          <wp:inline distT="0" distB="0" distL="0" distR="0" wp14:anchorId="59F6DDE5" wp14:editId="5B644020">
            <wp:extent cx="1333686" cy="267689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6A" w:rsidRDefault="009C406A" w:rsidP="00270D8A">
      <w:pPr>
        <w:rPr>
          <w:noProof/>
          <w:lang w:eastAsia="nl-NL"/>
        </w:rPr>
      </w:pPr>
      <w:r>
        <w:t>Situatie 4:</w:t>
      </w:r>
      <w:r w:rsidRPr="009C406A">
        <w:rPr>
          <w:noProof/>
          <w:lang w:eastAsia="nl-NL"/>
        </w:rPr>
        <w:t xml:space="preserve"> </w:t>
      </w:r>
      <w:r w:rsidRPr="009C406A">
        <w:drawing>
          <wp:inline distT="0" distB="0" distL="0" distR="0" wp14:anchorId="765BAC27" wp14:editId="4DF79811">
            <wp:extent cx="1333686" cy="115268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6A" w:rsidRDefault="009C406A">
      <w:pPr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9C406A" w:rsidRDefault="009C406A" w:rsidP="009C406A">
      <w:pPr>
        <w:pStyle w:val="Heading2"/>
        <w:ind w:left="0"/>
        <w:jc w:val="left"/>
      </w:pPr>
      <w:bookmarkStart w:id="10" w:name="_Toc505291242"/>
      <w:r>
        <w:lastRenderedPageBreak/>
        <w:t>10.</w:t>
      </w:r>
      <w:bookmarkEnd w:id="10"/>
    </w:p>
    <w:p w:rsidR="007D58C5" w:rsidRDefault="007D58C5" w:rsidP="007D58C5">
      <w:r>
        <w:rPr>
          <w:noProof/>
          <w:lang w:eastAsia="nl-NL"/>
        </w:rPr>
        <w:drawing>
          <wp:inline distT="0" distB="0" distL="0" distR="0" wp14:anchorId="31347E80" wp14:editId="6EAF44F5">
            <wp:extent cx="6126480" cy="472884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6A" w:rsidRDefault="007D58C5" w:rsidP="009C406A">
      <w:r>
        <w:t xml:space="preserve">Situatie 1: </w:t>
      </w:r>
      <w:r w:rsidRPr="007D58C5">
        <w:drawing>
          <wp:inline distT="0" distB="0" distL="0" distR="0" wp14:anchorId="74D4560A" wp14:editId="1E0E96C8">
            <wp:extent cx="1333686" cy="115268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C5" w:rsidRDefault="007D58C5" w:rsidP="009C406A">
      <w:r>
        <w:t xml:space="preserve">Situatie 2: </w:t>
      </w:r>
      <w:r w:rsidRPr="007D58C5">
        <w:drawing>
          <wp:inline distT="0" distB="0" distL="0" distR="0" wp14:anchorId="439A907E" wp14:editId="5AC475DD">
            <wp:extent cx="1333686" cy="115268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C5" w:rsidRDefault="007D58C5" w:rsidP="009C406A">
      <w:r>
        <w:lastRenderedPageBreak/>
        <w:t>Situatie 3:</w:t>
      </w:r>
      <w:r w:rsidRPr="007D58C5">
        <w:rPr>
          <w:noProof/>
          <w:lang w:eastAsia="nl-NL"/>
        </w:rPr>
        <w:t xml:space="preserve"> </w:t>
      </w:r>
      <w:r w:rsidRPr="007D58C5">
        <w:drawing>
          <wp:inline distT="0" distB="0" distL="0" distR="0" wp14:anchorId="1EA94919" wp14:editId="1A4B4D07">
            <wp:extent cx="1333686" cy="134321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6A" w:rsidRPr="00270D8A" w:rsidRDefault="009C406A" w:rsidP="00270D8A"/>
    <w:p w:rsidR="00270D8A" w:rsidRPr="00270D8A" w:rsidRDefault="00270D8A" w:rsidP="00270D8A"/>
    <w:sectPr w:rsidR="00270D8A" w:rsidRPr="00270D8A" w:rsidSect="00737AFA">
      <w:headerReference w:type="default" r:id="rId35"/>
      <w:pgSz w:w="12240" w:h="15840" w:code="1"/>
      <w:pgMar w:top="1584" w:right="1296" w:bottom="1022" w:left="1296" w:header="102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D8A" w:rsidRDefault="00270D8A" w:rsidP="00C93FE0">
      <w:pPr>
        <w:spacing w:after="0" w:line="240" w:lineRule="auto"/>
      </w:pPr>
      <w:r>
        <w:separator/>
      </w:r>
    </w:p>
    <w:p w:rsidR="00270D8A" w:rsidRDefault="00270D8A"/>
  </w:endnote>
  <w:endnote w:type="continuationSeparator" w:id="0">
    <w:p w:rsidR="00270D8A" w:rsidRDefault="00270D8A" w:rsidP="00C93FE0">
      <w:pPr>
        <w:spacing w:after="0" w:line="240" w:lineRule="auto"/>
      </w:pPr>
      <w:r>
        <w:continuationSeparator/>
      </w:r>
    </w:p>
    <w:p w:rsidR="00270D8A" w:rsidRDefault="00270D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D8A" w:rsidRDefault="00270D8A" w:rsidP="00C93FE0">
      <w:pPr>
        <w:spacing w:after="0" w:line="240" w:lineRule="auto"/>
      </w:pPr>
      <w:r>
        <w:separator/>
      </w:r>
    </w:p>
    <w:p w:rsidR="00270D8A" w:rsidRDefault="00270D8A"/>
  </w:footnote>
  <w:footnote w:type="continuationSeparator" w:id="0">
    <w:p w:rsidR="00270D8A" w:rsidRDefault="00270D8A" w:rsidP="00C93FE0">
      <w:pPr>
        <w:spacing w:after="0" w:line="240" w:lineRule="auto"/>
      </w:pPr>
      <w:r>
        <w:continuationSeparator/>
      </w:r>
    </w:p>
    <w:p w:rsidR="00270D8A" w:rsidRDefault="00270D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9360"/>
      <w:gridCol w:w="288"/>
    </w:tblGrid>
    <w:tr w:rsidR="00351CBE" w:rsidRPr="00C33CD0" w:rsidTr="00351CBE">
      <w:tc>
        <w:tcPr>
          <w:tcW w:w="9360" w:type="dxa"/>
          <w:tcMar>
            <w:right w:w="144" w:type="dxa"/>
          </w:tcMar>
        </w:tcPr>
        <w:sdt>
          <w:sdtPr>
            <w:tag w:val=""/>
            <w:id w:val="-64720190"/>
            <w:placeholder>
              <w:docPart w:val="9127A427DDEE423EBEB26EF609C8760C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:rsidR="00351CBE" w:rsidRDefault="00270D8A" w:rsidP="00351CBE">
              <w:pPr>
                <w:pStyle w:val="Header"/>
                <w:rPr>
                  <w:rStyle w:val="HeaderChar"/>
                </w:rPr>
              </w:pPr>
              <w:r>
                <w:t>Embedded Software Ontwikkeling</w:t>
              </w:r>
            </w:p>
          </w:sdtContent>
        </w:sdt>
      </w:tc>
      <w:tc>
        <w:tcPr>
          <w:tcW w:w="288" w:type="dxa"/>
        </w:tcPr>
        <w:p w:rsidR="00351CBE" w:rsidRPr="00737AFA" w:rsidRDefault="00351CBE" w:rsidP="00737AFA">
          <w:pPr>
            <w:pStyle w:val="Header-Right"/>
            <w:rPr>
              <w:rStyle w:val="HeaderChar"/>
            </w:rPr>
          </w:pPr>
          <w:r w:rsidRPr="00737AFA">
            <w:rPr>
              <w:rStyle w:val="HeaderChar"/>
            </w:rPr>
            <w:fldChar w:fldCharType="begin"/>
          </w:r>
          <w:r w:rsidRPr="00737AFA">
            <w:rPr>
              <w:rStyle w:val="HeaderChar"/>
            </w:rPr>
            <w:instrText xml:space="preserve"> PAGE   \* MERGEFORMAT </w:instrText>
          </w:r>
          <w:r w:rsidRPr="00737AFA">
            <w:rPr>
              <w:rStyle w:val="HeaderChar"/>
            </w:rPr>
            <w:fldChar w:fldCharType="separate"/>
          </w:r>
          <w:r w:rsidR="007D58C5">
            <w:rPr>
              <w:rStyle w:val="HeaderChar"/>
              <w:noProof/>
            </w:rPr>
            <w:t>12</w:t>
          </w:r>
          <w:r w:rsidRPr="00737AFA">
            <w:rPr>
              <w:rStyle w:val="HeaderChar"/>
            </w:rPr>
            <w:fldChar w:fldCharType="end"/>
          </w:r>
        </w:p>
      </w:tc>
    </w:tr>
  </w:tbl>
  <w:p w:rsidR="004F665E" w:rsidRDefault="004F665E" w:rsidP="00351C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6B3A2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E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22DCC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8B89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9E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3FE5BBA"/>
    <w:multiLevelType w:val="multilevel"/>
    <w:tmpl w:val="3C32B1B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A51B52"/>
    <w:multiLevelType w:val="hybridMultilevel"/>
    <w:tmpl w:val="F618797C"/>
    <w:lvl w:ilvl="0" w:tplc="913C25F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44" w:hanging="360"/>
      </w:pPr>
    </w:lvl>
    <w:lvl w:ilvl="2" w:tplc="0413001B" w:tentative="1">
      <w:start w:val="1"/>
      <w:numFmt w:val="lowerRoman"/>
      <w:lvlText w:val="%3."/>
      <w:lvlJc w:val="right"/>
      <w:pPr>
        <w:ind w:left="2664" w:hanging="180"/>
      </w:pPr>
    </w:lvl>
    <w:lvl w:ilvl="3" w:tplc="0413000F" w:tentative="1">
      <w:start w:val="1"/>
      <w:numFmt w:val="decimal"/>
      <w:lvlText w:val="%4."/>
      <w:lvlJc w:val="left"/>
      <w:pPr>
        <w:ind w:left="3384" w:hanging="360"/>
      </w:pPr>
    </w:lvl>
    <w:lvl w:ilvl="4" w:tplc="04130019" w:tentative="1">
      <w:start w:val="1"/>
      <w:numFmt w:val="lowerLetter"/>
      <w:lvlText w:val="%5."/>
      <w:lvlJc w:val="left"/>
      <w:pPr>
        <w:ind w:left="4104" w:hanging="360"/>
      </w:pPr>
    </w:lvl>
    <w:lvl w:ilvl="5" w:tplc="0413001B" w:tentative="1">
      <w:start w:val="1"/>
      <w:numFmt w:val="lowerRoman"/>
      <w:lvlText w:val="%6."/>
      <w:lvlJc w:val="right"/>
      <w:pPr>
        <w:ind w:left="4824" w:hanging="180"/>
      </w:pPr>
    </w:lvl>
    <w:lvl w:ilvl="6" w:tplc="0413000F" w:tentative="1">
      <w:start w:val="1"/>
      <w:numFmt w:val="decimal"/>
      <w:lvlText w:val="%7."/>
      <w:lvlJc w:val="left"/>
      <w:pPr>
        <w:ind w:left="5544" w:hanging="360"/>
      </w:pPr>
    </w:lvl>
    <w:lvl w:ilvl="7" w:tplc="04130019" w:tentative="1">
      <w:start w:val="1"/>
      <w:numFmt w:val="lowerLetter"/>
      <w:lvlText w:val="%8."/>
      <w:lvlJc w:val="left"/>
      <w:pPr>
        <w:ind w:left="6264" w:hanging="360"/>
      </w:pPr>
    </w:lvl>
    <w:lvl w:ilvl="8" w:tplc="0413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8257AAA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0" w15:restartNumberingAfterBreak="0">
    <w:nsid w:val="1D14357F"/>
    <w:multiLevelType w:val="multilevel"/>
    <w:tmpl w:val="29DAEAFE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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1" w15:restartNumberingAfterBreak="0">
    <w:nsid w:val="2E763380"/>
    <w:multiLevelType w:val="multilevel"/>
    <w:tmpl w:val="94D89066"/>
    <w:lvl w:ilvl="0">
      <w:start w:val="1"/>
      <w:numFmt w:val="decimal"/>
      <w:lvlText w:val="%1.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4"/>
        </w:tabs>
        <w:ind w:left="994" w:hanging="5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7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8B2C6F"/>
    <w:multiLevelType w:val="hybridMultilevel"/>
    <w:tmpl w:val="85CE95AA"/>
    <w:lvl w:ilvl="0" w:tplc="A96E67A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44" w:hanging="360"/>
      </w:pPr>
    </w:lvl>
    <w:lvl w:ilvl="2" w:tplc="0413001B" w:tentative="1">
      <w:start w:val="1"/>
      <w:numFmt w:val="lowerRoman"/>
      <w:lvlText w:val="%3."/>
      <w:lvlJc w:val="right"/>
      <w:pPr>
        <w:ind w:left="2664" w:hanging="180"/>
      </w:pPr>
    </w:lvl>
    <w:lvl w:ilvl="3" w:tplc="0413000F" w:tentative="1">
      <w:start w:val="1"/>
      <w:numFmt w:val="decimal"/>
      <w:lvlText w:val="%4."/>
      <w:lvlJc w:val="left"/>
      <w:pPr>
        <w:ind w:left="3384" w:hanging="360"/>
      </w:pPr>
    </w:lvl>
    <w:lvl w:ilvl="4" w:tplc="04130019" w:tentative="1">
      <w:start w:val="1"/>
      <w:numFmt w:val="lowerLetter"/>
      <w:lvlText w:val="%5."/>
      <w:lvlJc w:val="left"/>
      <w:pPr>
        <w:ind w:left="4104" w:hanging="360"/>
      </w:pPr>
    </w:lvl>
    <w:lvl w:ilvl="5" w:tplc="0413001B" w:tentative="1">
      <w:start w:val="1"/>
      <w:numFmt w:val="lowerRoman"/>
      <w:lvlText w:val="%6."/>
      <w:lvlJc w:val="right"/>
      <w:pPr>
        <w:ind w:left="4824" w:hanging="180"/>
      </w:pPr>
    </w:lvl>
    <w:lvl w:ilvl="6" w:tplc="0413000F" w:tentative="1">
      <w:start w:val="1"/>
      <w:numFmt w:val="decimal"/>
      <w:lvlText w:val="%7."/>
      <w:lvlJc w:val="left"/>
      <w:pPr>
        <w:ind w:left="5544" w:hanging="360"/>
      </w:pPr>
    </w:lvl>
    <w:lvl w:ilvl="7" w:tplc="04130019" w:tentative="1">
      <w:start w:val="1"/>
      <w:numFmt w:val="lowerLetter"/>
      <w:lvlText w:val="%8."/>
      <w:lvlJc w:val="left"/>
      <w:pPr>
        <w:ind w:left="6264" w:hanging="360"/>
      </w:pPr>
    </w:lvl>
    <w:lvl w:ilvl="8" w:tplc="0413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3" w15:restartNumberingAfterBreak="0">
    <w:nsid w:val="460E3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644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abstractNum w:abstractNumId="16" w15:restartNumberingAfterBreak="0">
    <w:nsid w:val="7CEE7BC4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7"/>
  </w:num>
  <w:num w:numId="6">
    <w:abstractNumId w:val="11"/>
  </w:num>
  <w:num w:numId="7">
    <w:abstractNumId w:val="1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9"/>
  </w:num>
  <w:num w:numId="15">
    <w:abstractNumId w:val="15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8A"/>
    <w:rsid w:val="00002742"/>
    <w:rsid w:val="0001744B"/>
    <w:rsid w:val="000353A4"/>
    <w:rsid w:val="000576E4"/>
    <w:rsid w:val="00067249"/>
    <w:rsid w:val="000941E5"/>
    <w:rsid w:val="00097BAC"/>
    <w:rsid w:val="000A0B55"/>
    <w:rsid w:val="000A48D5"/>
    <w:rsid w:val="000A7EDC"/>
    <w:rsid w:val="000B273B"/>
    <w:rsid w:val="000C08E9"/>
    <w:rsid w:val="000C2D21"/>
    <w:rsid w:val="000E0F9C"/>
    <w:rsid w:val="000F4B41"/>
    <w:rsid w:val="000F5701"/>
    <w:rsid w:val="00103677"/>
    <w:rsid w:val="00136B91"/>
    <w:rsid w:val="0016044D"/>
    <w:rsid w:val="001A28B5"/>
    <w:rsid w:val="001A3762"/>
    <w:rsid w:val="001A54CA"/>
    <w:rsid w:val="001C405C"/>
    <w:rsid w:val="001E61C7"/>
    <w:rsid w:val="001F731E"/>
    <w:rsid w:val="00213FBC"/>
    <w:rsid w:val="00226B76"/>
    <w:rsid w:val="002270F5"/>
    <w:rsid w:val="002346D0"/>
    <w:rsid w:val="00270D8A"/>
    <w:rsid w:val="0028511D"/>
    <w:rsid w:val="00295D99"/>
    <w:rsid w:val="00297424"/>
    <w:rsid w:val="002A2BE1"/>
    <w:rsid w:val="002A65C7"/>
    <w:rsid w:val="002C4EFC"/>
    <w:rsid w:val="002E5114"/>
    <w:rsid w:val="003223D9"/>
    <w:rsid w:val="00324B2E"/>
    <w:rsid w:val="00340B4E"/>
    <w:rsid w:val="0034413C"/>
    <w:rsid w:val="00351CBE"/>
    <w:rsid w:val="003542C8"/>
    <w:rsid w:val="0036481B"/>
    <w:rsid w:val="00370759"/>
    <w:rsid w:val="00373FE5"/>
    <w:rsid w:val="00397179"/>
    <w:rsid w:val="003A100D"/>
    <w:rsid w:val="003C278E"/>
    <w:rsid w:val="003D3A40"/>
    <w:rsid w:val="003E1B74"/>
    <w:rsid w:val="00403C4E"/>
    <w:rsid w:val="00405F9F"/>
    <w:rsid w:val="00426DDB"/>
    <w:rsid w:val="00444F31"/>
    <w:rsid w:val="004471B1"/>
    <w:rsid w:val="00450129"/>
    <w:rsid w:val="004524DC"/>
    <w:rsid w:val="00453B69"/>
    <w:rsid w:val="004673B9"/>
    <w:rsid w:val="004723E8"/>
    <w:rsid w:val="00480256"/>
    <w:rsid w:val="00482257"/>
    <w:rsid w:val="00497FDB"/>
    <w:rsid w:val="004C0C23"/>
    <w:rsid w:val="004C61BF"/>
    <w:rsid w:val="004F606E"/>
    <w:rsid w:val="004F665E"/>
    <w:rsid w:val="004F687C"/>
    <w:rsid w:val="005060BA"/>
    <w:rsid w:val="00506D0C"/>
    <w:rsid w:val="00515733"/>
    <w:rsid w:val="00516859"/>
    <w:rsid w:val="005239A6"/>
    <w:rsid w:val="00523BB4"/>
    <w:rsid w:val="00524827"/>
    <w:rsid w:val="00533B27"/>
    <w:rsid w:val="00542EE4"/>
    <w:rsid w:val="00565F0A"/>
    <w:rsid w:val="005A41ED"/>
    <w:rsid w:val="005B1248"/>
    <w:rsid w:val="005B4AD6"/>
    <w:rsid w:val="005B5783"/>
    <w:rsid w:val="005C1D2B"/>
    <w:rsid w:val="005E0F88"/>
    <w:rsid w:val="005E4259"/>
    <w:rsid w:val="005F0E46"/>
    <w:rsid w:val="00600F9C"/>
    <w:rsid w:val="00606755"/>
    <w:rsid w:val="006068A0"/>
    <w:rsid w:val="00611973"/>
    <w:rsid w:val="00615FD6"/>
    <w:rsid w:val="00616F9C"/>
    <w:rsid w:val="00640006"/>
    <w:rsid w:val="00645D5B"/>
    <w:rsid w:val="006471A8"/>
    <w:rsid w:val="00651E8A"/>
    <w:rsid w:val="0066642B"/>
    <w:rsid w:val="0068020F"/>
    <w:rsid w:val="0068059B"/>
    <w:rsid w:val="00686D09"/>
    <w:rsid w:val="00687029"/>
    <w:rsid w:val="006921CD"/>
    <w:rsid w:val="006A39F8"/>
    <w:rsid w:val="006E32E8"/>
    <w:rsid w:val="006F0F80"/>
    <w:rsid w:val="00725AA9"/>
    <w:rsid w:val="00726146"/>
    <w:rsid w:val="00737AFA"/>
    <w:rsid w:val="00757812"/>
    <w:rsid w:val="00774A55"/>
    <w:rsid w:val="00783699"/>
    <w:rsid w:val="0078783A"/>
    <w:rsid w:val="007C61B8"/>
    <w:rsid w:val="007D0618"/>
    <w:rsid w:val="007D58C5"/>
    <w:rsid w:val="00800FD7"/>
    <w:rsid w:val="00825206"/>
    <w:rsid w:val="008325AC"/>
    <w:rsid w:val="008359F9"/>
    <w:rsid w:val="0084169A"/>
    <w:rsid w:val="00845BB2"/>
    <w:rsid w:val="0084629E"/>
    <w:rsid w:val="0084686B"/>
    <w:rsid w:val="0085035A"/>
    <w:rsid w:val="008575C0"/>
    <w:rsid w:val="00861A9C"/>
    <w:rsid w:val="00871B80"/>
    <w:rsid w:val="00884FD2"/>
    <w:rsid w:val="00896A64"/>
    <w:rsid w:val="00896BA8"/>
    <w:rsid w:val="008A4CA3"/>
    <w:rsid w:val="008B6960"/>
    <w:rsid w:val="008B707C"/>
    <w:rsid w:val="008D23F6"/>
    <w:rsid w:val="008E0D07"/>
    <w:rsid w:val="008F043A"/>
    <w:rsid w:val="008F4C86"/>
    <w:rsid w:val="009134F2"/>
    <w:rsid w:val="00925FBD"/>
    <w:rsid w:val="00953473"/>
    <w:rsid w:val="009626DA"/>
    <w:rsid w:val="00963E48"/>
    <w:rsid w:val="009702BC"/>
    <w:rsid w:val="0097568B"/>
    <w:rsid w:val="00997D0D"/>
    <w:rsid w:val="009A2C53"/>
    <w:rsid w:val="009C1B93"/>
    <w:rsid w:val="009C406A"/>
    <w:rsid w:val="009C5285"/>
    <w:rsid w:val="009D3842"/>
    <w:rsid w:val="009F0688"/>
    <w:rsid w:val="00A12F0F"/>
    <w:rsid w:val="00A3760B"/>
    <w:rsid w:val="00A517C6"/>
    <w:rsid w:val="00A53C2C"/>
    <w:rsid w:val="00A57808"/>
    <w:rsid w:val="00A658DA"/>
    <w:rsid w:val="00A6722E"/>
    <w:rsid w:val="00A83A84"/>
    <w:rsid w:val="00A8735F"/>
    <w:rsid w:val="00A90E29"/>
    <w:rsid w:val="00A92B36"/>
    <w:rsid w:val="00AA1316"/>
    <w:rsid w:val="00AD75B6"/>
    <w:rsid w:val="00AE517A"/>
    <w:rsid w:val="00AE7349"/>
    <w:rsid w:val="00AF6958"/>
    <w:rsid w:val="00B01BF9"/>
    <w:rsid w:val="00B351C6"/>
    <w:rsid w:val="00B71CC9"/>
    <w:rsid w:val="00B843C4"/>
    <w:rsid w:val="00B94164"/>
    <w:rsid w:val="00B97A1E"/>
    <w:rsid w:val="00BB0A4A"/>
    <w:rsid w:val="00BB3598"/>
    <w:rsid w:val="00BB4707"/>
    <w:rsid w:val="00BE0995"/>
    <w:rsid w:val="00BE2BB1"/>
    <w:rsid w:val="00C00924"/>
    <w:rsid w:val="00C0495F"/>
    <w:rsid w:val="00C33693"/>
    <w:rsid w:val="00C33CD0"/>
    <w:rsid w:val="00C43823"/>
    <w:rsid w:val="00C81ED0"/>
    <w:rsid w:val="00C912A8"/>
    <w:rsid w:val="00C93FE0"/>
    <w:rsid w:val="00C953C0"/>
    <w:rsid w:val="00CA4652"/>
    <w:rsid w:val="00CB15B9"/>
    <w:rsid w:val="00CB3FCB"/>
    <w:rsid w:val="00CB4395"/>
    <w:rsid w:val="00CC5206"/>
    <w:rsid w:val="00CD049A"/>
    <w:rsid w:val="00CD35C6"/>
    <w:rsid w:val="00CE6B8C"/>
    <w:rsid w:val="00CF1732"/>
    <w:rsid w:val="00D06D62"/>
    <w:rsid w:val="00D1153C"/>
    <w:rsid w:val="00D3720E"/>
    <w:rsid w:val="00D475FB"/>
    <w:rsid w:val="00D71684"/>
    <w:rsid w:val="00D835B6"/>
    <w:rsid w:val="00D84AC6"/>
    <w:rsid w:val="00D85F28"/>
    <w:rsid w:val="00D91756"/>
    <w:rsid w:val="00DA5656"/>
    <w:rsid w:val="00DC21BA"/>
    <w:rsid w:val="00DD651F"/>
    <w:rsid w:val="00E04059"/>
    <w:rsid w:val="00E10569"/>
    <w:rsid w:val="00E26FB8"/>
    <w:rsid w:val="00E27171"/>
    <w:rsid w:val="00E56D16"/>
    <w:rsid w:val="00E67E69"/>
    <w:rsid w:val="00E727B9"/>
    <w:rsid w:val="00E80483"/>
    <w:rsid w:val="00E95192"/>
    <w:rsid w:val="00EA1EB6"/>
    <w:rsid w:val="00EA2D99"/>
    <w:rsid w:val="00EC12EE"/>
    <w:rsid w:val="00EC4674"/>
    <w:rsid w:val="00ED0368"/>
    <w:rsid w:val="00EE0822"/>
    <w:rsid w:val="00F2339E"/>
    <w:rsid w:val="00F27443"/>
    <w:rsid w:val="00F37401"/>
    <w:rsid w:val="00F6475E"/>
    <w:rsid w:val="00F6490E"/>
    <w:rsid w:val="00F92B8F"/>
    <w:rsid w:val="00F95C19"/>
    <w:rsid w:val="00FB7019"/>
    <w:rsid w:val="00FD0B76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CE7A6C-BC47-4773-A344-CBDAD013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AFA"/>
    <w:rPr>
      <w:lang w:val="nl-NL"/>
    </w:rPr>
  </w:style>
  <w:style w:type="paragraph" w:styleId="Heading1">
    <w:name w:val="heading 1"/>
    <w:basedOn w:val="Normal"/>
    <w:link w:val="Heading1Char"/>
    <w:uiPriority w:val="9"/>
    <w:qFormat/>
    <w:rsid w:val="000576E4"/>
    <w:pPr>
      <w:keepNext/>
      <w:keepLines/>
      <w:spacing w:after="240"/>
      <w:ind w:left="864" w:right="864"/>
      <w:contextualSpacing/>
      <w:jc w:val="center"/>
      <w:outlineLvl w:val="0"/>
    </w:pPr>
    <w:rPr>
      <w:rFonts w:asciiTheme="majorHAnsi" w:eastAsiaTheme="majorEastAsia" w:hAnsiTheme="majorHAnsi" w:cstheme="majorBidi"/>
      <w:kern w:val="5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BB3598"/>
    <w:pPr>
      <w:keepNext/>
      <w:keepLines/>
      <w:spacing w:before="580" w:after="240"/>
      <w:ind w:left="864" w:right="864"/>
      <w:contextualSpacing/>
      <w:jc w:val="center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2"/>
    </w:pPr>
    <w:rPr>
      <w:rFonts w:asciiTheme="majorHAnsi" w:eastAsiaTheme="majorEastAsia" w:hAnsiTheme="majorHAnsi" w:cstheme="majorBidi"/>
      <w:i/>
      <w:sz w:val="4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3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4"/>
    </w:pPr>
    <w:rPr>
      <w:rFonts w:asciiTheme="majorHAnsi" w:eastAsiaTheme="majorEastAsia" w:hAnsiTheme="majorHAnsi" w:cstheme="majorBidi"/>
      <w:b/>
      <w:i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5"/>
    </w:pPr>
    <w:rPr>
      <w:rFonts w:asciiTheme="majorHAnsi" w:eastAsiaTheme="majorEastAsia" w:hAnsiTheme="majorHAnsi" w:cstheme="majorBidi"/>
      <w:sz w:val="36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7"/>
    </w:pPr>
    <w:rPr>
      <w:rFonts w:asciiTheme="majorHAnsi" w:eastAsiaTheme="majorEastAsia" w:hAnsiTheme="majorHAnsi" w:cstheme="majorBidi"/>
      <w:sz w:val="30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2B36"/>
    <w:pPr>
      <w:spacing w:after="216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1BF9"/>
    <w:rPr>
      <w:rFonts w:asciiTheme="majorHAnsi" w:eastAsiaTheme="majorEastAsia" w:hAnsiTheme="majorHAnsi" w:cstheme="majorBidi"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3"/>
    <w:qFormat/>
    <w:rsid w:val="0085035A"/>
    <w:pPr>
      <w:numPr>
        <w:ilvl w:val="1"/>
      </w:numPr>
      <w:spacing w:before="680"/>
      <w:contextualSpacing/>
      <w:jc w:val="center"/>
    </w:pPr>
    <w:rPr>
      <w:rFonts w:asciiTheme="majorHAnsi" w:eastAsiaTheme="minorEastAsia" w:hAnsiTheme="majorHAnsi"/>
      <w:sz w:val="44"/>
    </w:rPr>
  </w:style>
  <w:style w:type="character" w:customStyle="1" w:styleId="SubtitleChar">
    <w:name w:val="Subtitle Char"/>
    <w:basedOn w:val="DefaultParagraphFont"/>
    <w:link w:val="Subtitle"/>
    <w:uiPriority w:val="3"/>
    <w:rsid w:val="00482257"/>
    <w:rPr>
      <w:rFonts w:asciiTheme="majorHAnsi" w:eastAsiaTheme="minorEastAsia" w:hAnsiTheme="majorHAnsi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576E4"/>
    <w:rPr>
      <w:rFonts w:asciiTheme="majorHAnsi" w:eastAsiaTheme="majorEastAsia" w:hAnsiTheme="majorHAnsi" w:cstheme="majorBidi"/>
      <w:kern w:val="5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9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98"/>
    <w:rPr>
      <w:rFonts w:asciiTheme="majorHAnsi" w:eastAsiaTheme="majorEastAsia" w:hAnsiTheme="majorHAnsi" w:cstheme="majorBidi"/>
      <w:i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98"/>
    <w:rPr>
      <w:rFonts w:asciiTheme="majorHAnsi" w:eastAsiaTheme="majorEastAsia" w:hAnsiTheme="majorHAnsi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98"/>
    <w:rPr>
      <w:rFonts w:asciiTheme="majorHAnsi" w:eastAsiaTheme="majorEastAsia" w:hAnsiTheme="majorHAnsi" w:cstheme="majorBidi"/>
      <w:b/>
      <w:i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98"/>
    <w:rPr>
      <w:rFonts w:asciiTheme="majorHAnsi" w:eastAsiaTheme="majorEastAsia" w:hAnsiTheme="majorHAnsi" w:cstheme="majorBidi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98"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98"/>
    <w:rPr>
      <w:rFonts w:asciiTheme="majorHAnsi" w:eastAsiaTheme="majorEastAsia" w:hAnsiTheme="majorHAnsi" w:cstheme="majorBidi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98"/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5F0E46"/>
    <w:rPr>
      <w:b w:val="0"/>
      <w:bCs/>
      <w:i w:val="0"/>
      <w:caps/>
      <w:smallCaps w:val="0"/>
    </w:rPr>
  </w:style>
  <w:style w:type="character" w:styleId="Emphasis">
    <w:name w:val="Emphasis"/>
    <w:basedOn w:val="DefaultParagraphFont"/>
    <w:uiPriority w:val="20"/>
    <w:semiHidden/>
    <w:unhideWhenUsed/>
    <w:qFormat/>
    <w:rsid w:val="005F0E46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0E46"/>
    <w:rPr>
      <w:b/>
      <w:i/>
      <w:iCs/>
      <w:color w:val="262626" w:themeColor="text1" w:themeTint="D9"/>
    </w:rPr>
  </w:style>
  <w:style w:type="paragraph" w:customStyle="1" w:styleId="Image">
    <w:name w:val="Image"/>
    <w:basedOn w:val="Normal"/>
    <w:next w:val="Normal"/>
    <w:uiPriority w:val="2"/>
    <w:qFormat/>
    <w:rsid w:val="0084169A"/>
    <w:pPr>
      <w:spacing w:before="580"/>
      <w:contextualSpacing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E0822"/>
    <w:pPr>
      <w:spacing w:after="0" w:line="240" w:lineRule="auto"/>
      <w:jc w:val="left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E0822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rsid w:val="00997D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0D"/>
  </w:style>
  <w:style w:type="paragraph" w:customStyle="1" w:styleId="Author">
    <w:name w:val="Author"/>
    <w:basedOn w:val="Normal"/>
    <w:uiPriority w:val="4"/>
    <w:qFormat/>
    <w:rsid w:val="000576E4"/>
    <w:pPr>
      <w:spacing w:before="180" w:after="600"/>
      <w:jc w:val="center"/>
    </w:pPr>
    <w:rPr>
      <w:i/>
      <w:sz w:val="30"/>
    </w:rPr>
  </w:style>
  <w:style w:type="character" w:styleId="PlaceholderText">
    <w:name w:val="Placeholder Text"/>
    <w:basedOn w:val="DefaultParagraphFont"/>
    <w:uiPriority w:val="99"/>
    <w:semiHidden/>
    <w:rsid w:val="00340B4E"/>
    <w:rPr>
      <w:color w:val="808080"/>
    </w:rPr>
  </w:style>
  <w:style w:type="paragraph" w:styleId="TOCHeading">
    <w:name w:val="TOC Heading"/>
    <w:basedOn w:val="Heading1"/>
    <w:next w:val="Normal"/>
    <w:uiPriority w:val="81"/>
    <w:rsid w:val="00CD35C6"/>
    <w:pPr>
      <w:outlineLvl w:val="9"/>
    </w:pPr>
  </w:style>
  <w:style w:type="paragraph" w:styleId="ListBullet">
    <w:name w:val="List Bullet"/>
    <w:basedOn w:val="Normal"/>
    <w:uiPriority w:val="10"/>
    <w:qFormat/>
    <w:rsid w:val="008575C0"/>
    <w:pPr>
      <w:numPr>
        <w:numId w:val="15"/>
      </w:numPr>
    </w:pPr>
  </w:style>
  <w:style w:type="table" w:styleId="TableGrid">
    <w:name w:val="Table Grid"/>
    <w:basedOn w:val="TableNormal"/>
    <w:uiPriority w:val="39"/>
    <w:rsid w:val="008F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entTable">
    <w:name w:val="ContentTable"/>
    <w:basedOn w:val="TableNormal"/>
    <w:uiPriority w:val="99"/>
    <w:rsid w:val="00CF173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262626" w:themeColor="text1" w:themeTint="D9"/>
        <w:bottom w:val="single" w:sz="4" w:space="0" w:color="262626" w:themeColor="text1" w:themeTint="D9"/>
        <w:insideH w:val="single" w:sz="4" w:space="0" w:color="262626" w:themeColor="text1" w:themeTint="D9"/>
        <w:insideV w:val="single" w:sz="8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9D9D9" w:themeFill="background1" w:themeFillShade="D9"/>
    </w:tcPr>
    <w:tblStylePr w:type="firstRow">
      <w:pPr>
        <w:wordWrap/>
        <w:spacing w:beforeLines="0" w:before="120" w:beforeAutospacing="0"/>
        <w:jc w:val="left"/>
      </w:pPr>
      <w:rPr>
        <w:rFonts w:asciiTheme="majorHAnsi" w:hAnsiTheme="majorHAnsi"/>
        <w:b/>
        <w:i w:val="0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firstCol">
      <w:pPr>
        <w:wordWrap/>
        <w:ind w:leftChars="0" w:left="-115"/>
      </w:pPr>
      <w:rPr>
        <w:rFonts w:asciiTheme="majorHAnsi" w:hAnsiTheme="majorHAnsi"/>
        <w:b/>
        <w:i w:val="0"/>
        <w:color w:val="262626" w:themeColor="text1" w:themeTint="D9"/>
        <w:sz w:val="28"/>
      </w:rPr>
      <w:tblPr>
        <w:tblCellMar>
          <w:top w:w="288" w:type="dxa"/>
          <w:left w:w="115" w:type="dxa"/>
          <w:bottom w:w="259" w:type="dxa"/>
          <w:right w:w="115" w:type="dxa"/>
        </w:tblCellMar>
      </w:tblPr>
      <w:tcPr>
        <w:shd w:val="clear" w:color="auto" w:fill="FFFFFF" w:themeFill="background1"/>
        <w:tcMar>
          <w:top w:w="245" w:type="dxa"/>
          <w:left w:w="115" w:type="dxa"/>
          <w:bottom w:w="216" w:type="dxa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>
        <w:tblCellMar>
          <w:top w:w="0" w:type="dxa"/>
          <w:left w:w="0" w:type="dxa"/>
          <w:bottom w:w="0" w:type="dxa"/>
          <w:right w:w="0" w:type="dxa"/>
        </w:tblCellMar>
      </w:tblPr>
    </w:tblStylePr>
    <w:tblStylePr w:type="band2Vert">
      <w:tblPr/>
      <w:tcPr>
        <w:tcMar>
          <w:top w:w="0" w:type="nil"/>
          <w:left w:w="86" w:type="dxa"/>
          <w:bottom w:w="0" w:type="nil"/>
          <w:right w:w="115" w:type="dxa"/>
        </w:tcMar>
      </w:tcPr>
    </w:tblStylePr>
  </w:style>
  <w:style w:type="table" w:styleId="TableGridLight">
    <w:name w:val="Grid Table Light"/>
    <w:basedOn w:val="TableNormal"/>
    <w:uiPriority w:val="40"/>
    <w:rsid w:val="00C43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autoRedefine/>
    <w:uiPriority w:val="39"/>
    <w:rsid w:val="00A90E29"/>
    <w:pPr>
      <w:tabs>
        <w:tab w:val="right" w:leader="dot" w:pos="10440"/>
      </w:tabs>
      <w:spacing w:after="2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517C6"/>
    <w:pPr>
      <w:spacing w:after="100"/>
      <w:ind w:left="220"/>
      <w:jc w:val="left"/>
    </w:pPr>
    <w:rPr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41E5"/>
    <w:pPr>
      <w:spacing w:before="360" w:after="360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41E5"/>
    <w:rPr>
      <w:b/>
      <w:i/>
      <w:i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6FB8"/>
    <w:rPr>
      <w:i/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41E5"/>
    <w:rPr>
      <w:b/>
      <w:bCs/>
      <w:i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0941E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1A8"/>
    <w:pPr>
      <w:spacing w:after="200" w:line="240" w:lineRule="auto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E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qFormat/>
    <w:rsid w:val="008575C0"/>
    <w:pPr>
      <w:numPr>
        <w:numId w:val="5"/>
      </w:numPr>
    </w:pPr>
  </w:style>
  <w:style w:type="paragraph" w:styleId="NoSpacing">
    <w:name w:val="No Spacing"/>
    <w:uiPriority w:val="1"/>
    <w:semiHidden/>
    <w:unhideWhenUsed/>
    <w:qFormat/>
    <w:rsid w:val="00C04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941E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941E5"/>
    <w:rPr>
      <w:i/>
      <w:iCs/>
      <w:color w:val="404040" w:themeColor="text1" w:themeTint="BF"/>
    </w:rPr>
  </w:style>
  <w:style w:type="paragraph" w:customStyle="1" w:styleId="Header-Right">
    <w:name w:val="Header - Right"/>
    <w:basedOn w:val="Normal"/>
    <w:uiPriority w:val="99"/>
    <w:qFormat/>
    <w:rsid w:val="00737AFA"/>
    <w:pPr>
      <w:spacing w:after="0" w:line="240" w:lineRule="auto"/>
      <w:jc w:val="right"/>
    </w:pPr>
    <w:rPr>
      <w:color w:val="595959" w:themeColor="text1" w:themeTint="A6"/>
      <w:sz w:val="18"/>
    </w:rPr>
  </w:style>
  <w:style w:type="character" w:styleId="Hyperlink">
    <w:name w:val="Hyperlink"/>
    <w:basedOn w:val="DefaultParagraphFont"/>
    <w:uiPriority w:val="99"/>
    <w:unhideWhenUsed/>
    <w:rsid w:val="007D58C5"/>
    <w:rPr>
      <w:color w:val="5C9A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rten\AppData\Roaming\Microsoft\Templates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A21F0041D84F00AFD101D328304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BA14D-C5DD-48EE-90A2-A1766E830E32}"/>
      </w:docPartPr>
      <w:docPartBody>
        <w:p w:rsidR="00000000" w:rsidRDefault="00A35748">
          <w:pPr>
            <w:pStyle w:val="4DA21F0041D84F00AFD101D328304C72"/>
          </w:pPr>
          <w:r>
            <w:t>Title</w:t>
          </w:r>
        </w:p>
      </w:docPartBody>
    </w:docPart>
    <w:docPart>
      <w:docPartPr>
        <w:name w:val="CC7713CA0AE9414CAE9A693D3DE98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BC976-4DF6-458D-80D4-D79F2447422D}"/>
      </w:docPartPr>
      <w:docPartBody>
        <w:p w:rsidR="00000000" w:rsidRDefault="00A35748">
          <w:pPr>
            <w:pStyle w:val="CC7713CA0AE9414CAE9A693D3DE98AC0"/>
          </w:pPr>
          <w:r>
            <w:t>Your Name</w:t>
          </w:r>
        </w:p>
      </w:docPartBody>
    </w:docPart>
    <w:docPart>
      <w:docPartPr>
        <w:name w:val="9127A427DDEE423EBEB26EF609C87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96811-8E43-462F-B7B3-45EB90E6D3D7}"/>
      </w:docPartPr>
      <w:docPartBody>
        <w:p w:rsidR="00000000" w:rsidRDefault="00A35748">
          <w:pPr>
            <w:pStyle w:val="9127A427DDEE423EBEB26EF609C8760C"/>
          </w:pPr>
          <w:r w:rsidRPr="00BB3598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A21F0041D84F00AFD101D328304C72">
    <w:name w:val="4DA21F0041D84F00AFD101D328304C72"/>
  </w:style>
  <w:style w:type="paragraph" w:customStyle="1" w:styleId="BB07BD5B7B8D47D4ADA7E0C3B13F6A34">
    <w:name w:val="BB07BD5B7B8D47D4ADA7E0C3B13F6A34"/>
  </w:style>
  <w:style w:type="paragraph" w:customStyle="1" w:styleId="CC7713CA0AE9414CAE9A693D3DE98AC0">
    <w:name w:val="CC7713CA0AE9414CAE9A693D3DE98AC0"/>
  </w:style>
  <w:style w:type="paragraph" w:customStyle="1" w:styleId="37CE406194D3487394885FCBB4FC1AEA">
    <w:name w:val="37CE406194D3487394885FCBB4FC1AEA"/>
  </w:style>
  <w:style w:type="paragraph" w:customStyle="1" w:styleId="A1E30F5C311548CFAE459D0642FA13EA">
    <w:name w:val="A1E30F5C311548CFAE459D0642FA13EA"/>
  </w:style>
  <w:style w:type="paragraph" w:styleId="ListBullet">
    <w:name w:val="List Bullet"/>
    <w:basedOn w:val="Normal"/>
    <w:uiPriority w:val="10"/>
    <w:qFormat/>
    <w:pPr>
      <w:numPr>
        <w:numId w:val="1"/>
      </w:numPr>
      <w:jc w:val="both"/>
    </w:pPr>
    <w:rPr>
      <w:rFonts w:eastAsiaTheme="minorHAnsi"/>
      <w:color w:val="262626" w:themeColor="text1" w:themeTint="D9"/>
      <w:lang w:val="en-US" w:eastAsia="en-US"/>
    </w:rPr>
  </w:style>
  <w:style w:type="paragraph" w:customStyle="1" w:styleId="B70299760F37461DBEB1F1418F6F26DE">
    <w:name w:val="B70299760F37461DBEB1F1418F6F26DE"/>
  </w:style>
  <w:style w:type="paragraph" w:customStyle="1" w:styleId="494ED342323D46488EEEBD37B78A6164">
    <w:name w:val="494ED342323D46488EEEBD37B78A6164"/>
  </w:style>
  <w:style w:type="paragraph" w:customStyle="1" w:styleId="8BAEFAEA396B46C3A0A00021B31E8E28">
    <w:name w:val="8BAEFAEA396B46C3A0A00021B31E8E28"/>
  </w:style>
  <w:style w:type="paragraph" w:customStyle="1" w:styleId="9127A427DDEE423EBEB26EF609C8760C">
    <w:name w:val="9127A427DDEE423EBEB26EF609C87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port_Color">
      <a:dk1>
        <a:srgbClr val="000000"/>
      </a:dk1>
      <a:lt1>
        <a:srgbClr val="FFFFFF"/>
      </a:lt1>
      <a:dk2>
        <a:srgbClr val="140E0B"/>
      </a:dk2>
      <a:lt2>
        <a:srgbClr val="F3F1EF"/>
      </a:lt2>
      <a:accent1>
        <a:srgbClr val="69493B"/>
      </a:accent1>
      <a:accent2>
        <a:srgbClr val="BE5459"/>
      </a:accent2>
      <a:accent3>
        <a:srgbClr val="5C9A9C"/>
      </a:accent3>
      <a:accent4>
        <a:srgbClr val="EBBD76"/>
      </a:accent4>
      <a:accent5>
        <a:srgbClr val="D98148"/>
      </a:accent5>
      <a:accent6>
        <a:srgbClr val="89586C"/>
      </a:accent6>
      <a:hlink>
        <a:srgbClr val="5C9A9C"/>
      </a:hlink>
      <a:folHlink>
        <a:srgbClr val="89586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800C8-2D02-45B8-A345-6B087B35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310</TotalTime>
  <Pages>14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Nieuwenhuize 2114490</dc:creator>
  <cp:keywords>Embedded Software Ontwikkeling</cp:keywords>
  <dc:description/>
  <cp:lastModifiedBy>Maarten Nieuwenhuize</cp:lastModifiedBy>
  <cp:revision>1</cp:revision>
  <dcterms:created xsi:type="dcterms:W3CDTF">2018-02-01T18:50:00Z</dcterms:created>
  <dcterms:modified xsi:type="dcterms:W3CDTF">2018-02-02T00:00:00Z</dcterms:modified>
</cp:coreProperties>
</file>